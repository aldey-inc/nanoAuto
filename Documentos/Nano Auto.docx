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13825" w14:textId="77777777" w:rsidR="00A5592B" w:rsidRPr="00D57A77" w:rsidRDefault="00CB244F">
      <w:pPr>
        <w:pStyle w:val="Title"/>
        <w:rPr>
          <w:lang w:val="es-MX"/>
        </w:rPr>
      </w:pPr>
      <w:r w:rsidRPr="00D57A77">
        <w:rPr>
          <w:lang w:val="es-MX"/>
        </w:rPr>
        <w:t>Nano Auto</w:t>
      </w:r>
    </w:p>
    <w:p w14:paraId="62C3A36E" w14:textId="77777777" w:rsidR="00A5592B" w:rsidRPr="00D57A77" w:rsidRDefault="00D543DE">
      <w:pPr>
        <w:pStyle w:val="Heading1"/>
        <w:rPr>
          <w:lang w:val="es-MX"/>
        </w:rPr>
      </w:pPr>
      <w:r w:rsidRPr="00D57A77">
        <w:rPr>
          <w:lang w:val="es-MX"/>
        </w:rPr>
        <w:t>Seguridad</w:t>
      </w:r>
    </w:p>
    <w:p w14:paraId="06619173" w14:textId="77777777" w:rsidR="00A5592B" w:rsidRPr="004E6C43" w:rsidRDefault="00D543DE" w:rsidP="00D543DE">
      <w:pPr>
        <w:rPr>
          <w:lang w:val="es-MX"/>
        </w:rPr>
      </w:pPr>
      <w:r w:rsidRPr="004E6C43">
        <w:rPr>
          <w:lang w:val="es-MX"/>
        </w:rPr>
        <w:t xml:space="preserve">El dispositivo te permitirá saber si en algún momento alguien ajeno a ti entra a tu </w:t>
      </w:r>
      <w:r w:rsidR="00D57A77" w:rsidRPr="004E6C43">
        <w:rPr>
          <w:lang w:val="es-MX"/>
        </w:rPr>
        <w:t>automóvil</w:t>
      </w:r>
      <w:r w:rsidR="00D57A77">
        <w:rPr>
          <w:lang w:val="es-MX"/>
        </w:rPr>
        <w:t xml:space="preserve"> a través de sensores que serán instalado en distintas partes del vehículo las cuales se activaran cuando tu salgas de él.</w:t>
      </w:r>
    </w:p>
    <w:p w14:paraId="68159E20" w14:textId="77777777" w:rsidR="00D543DE" w:rsidRDefault="00D543DE" w:rsidP="00D543DE">
      <w:pPr>
        <w:rPr>
          <w:lang w:val="es-MX"/>
        </w:rPr>
      </w:pPr>
      <w:r w:rsidRPr="00D543DE">
        <w:rPr>
          <w:lang w:val="es-MX"/>
        </w:rPr>
        <w:t>Al momento que esto ocurra el dispositivo que est</w:t>
      </w:r>
      <w:r>
        <w:rPr>
          <w:lang w:val="es-MX"/>
        </w:rPr>
        <w:t>á instalado en tu auto, te notificará a tu celular y te preguntará que deseas hacer, dándote las siguientes opciones:</w:t>
      </w:r>
    </w:p>
    <w:p w14:paraId="2060180E" w14:textId="77777777" w:rsidR="00D543DE" w:rsidRDefault="00D543DE" w:rsidP="00D543DE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Llamar a la policía</w:t>
      </w:r>
    </w:p>
    <w:p w14:paraId="2187902E" w14:textId="77777777" w:rsidR="00D543DE" w:rsidRDefault="00D543DE" w:rsidP="00D543DE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Cerrar con seguro todas las puertas</w:t>
      </w:r>
    </w:p>
    <w:p w14:paraId="68B2E5F0" w14:textId="77777777" w:rsidR="00D543DE" w:rsidRDefault="00D543DE" w:rsidP="00D543DE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Desactivar encendido del carro</w:t>
      </w:r>
    </w:p>
    <w:p w14:paraId="322C0EFE" w14:textId="77777777" w:rsidR="00D543DE" w:rsidRDefault="00D543DE" w:rsidP="004E6C43">
      <w:pPr>
        <w:rPr>
          <w:lang w:val="es-MX"/>
        </w:rPr>
      </w:pPr>
    </w:p>
    <w:p w14:paraId="5F47E1D7" w14:textId="77777777" w:rsidR="004E6C43" w:rsidRDefault="004E6C43" w:rsidP="004E6C43">
      <w:pPr>
        <w:rPr>
          <w:lang w:val="es-MX"/>
        </w:rPr>
      </w:pPr>
    </w:p>
    <w:p w14:paraId="63AFDE74" w14:textId="77777777" w:rsidR="004E6C43" w:rsidRPr="00A61EF0" w:rsidRDefault="00D57A77" w:rsidP="004E6C43">
      <w:pPr>
        <w:pStyle w:val="Heading1"/>
        <w:rPr>
          <w:lang w:val="es-MX"/>
        </w:rPr>
      </w:pPr>
      <w:r>
        <w:rPr>
          <w:lang w:val="es-MX"/>
        </w:rPr>
        <w:t>Mantenimiento del automóvil</w:t>
      </w:r>
    </w:p>
    <w:p w14:paraId="6CF5F0D0" w14:textId="77777777" w:rsidR="00D57A77" w:rsidRDefault="00D57A77" w:rsidP="004E6C43">
      <w:pPr>
        <w:rPr>
          <w:lang w:val="es-MX"/>
        </w:rPr>
      </w:pPr>
      <w:r>
        <w:rPr>
          <w:lang w:val="es-MX"/>
        </w:rPr>
        <w:t>Esta sección nos será muy útil ya que muchas veces no nos preocupamos por realizar los servicios en el tiempo que se indican y muchas de las ocasiones se da uno cuenta ya que empieza a fallar el vehículo, es importante para la prevención de fallos para el auto y la prevención de accidentes.</w:t>
      </w:r>
    </w:p>
    <w:p w14:paraId="32245240" w14:textId="77777777" w:rsidR="00D57A77" w:rsidRDefault="00D57A77" w:rsidP="004E6C43">
      <w:pPr>
        <w:rPr>
          <w:lang w:val="es-MX"/>
        </w:rPr>
      </w:pPr>
    </w:p>
    <w:p w14:paraId="3674304D" w14:textId="77777777" w:rsidR="004E6C43" w:rsidRPr="004E6C43" w:rsidRDefault="004E6C43" w:rsidP="004E6C43">
      <w:pPr>
        <w:rPr>
          <w:lang w:val="es-MX"/>
        </w:rPr>
      </w:pPr>
      <w:r>
        <w:rPr>
          <w:lang w:val="es-MX"/>
        </w:rPr>
        <w:t>R</w:t>
      </w:r>
      <w:r w:rsidRPr="004E6C43">
        <w:rPr>
          <w:lang w:val="es-MX"/>
        </w:rPr>
        <w:t>endimiento combustible</w:t>
      </w:r>
    </w:p>
    <w:p w14:paraId="226DC5A7" w14:textId="77777777" w:rsidR="004E6C43" w:rsidRDefault="00D57A77" w:rsidP="004E6C43">
      <w:pPr>
        <w:rPr>
          <w:lang w:val="es-MX"/>
        </w:rPr>
      </w:pPr>
      <w:r>
        <w:rPr>
          <w:lang w:val="es-MX"/>
        </w:rPr>
        <w:t xml:space="preserve">Cambio de </w:t>
      </w:r>
      <w:r w:rsidR="004E6C43">
        <w:rPr>
          <w:lang w:val="es-MX"/>
        </w:rPr>
        <w:t>A</w:t>
      </w:r>
      <w:r w:rsidR="004E6C43" w:rsidRPr="004E6C43">
        <w:rPr>
          <w:lang w:val="es-MX"/>
        </w:rPr>
        <w:t>ceite</w:t>
      </w:r>
    </w:p>
    <w:p w14:paraId="68445CAD" w14:textId="77777777" w:rsidR="00D57A77" w:rsidRDefault="00D57A77" w:rsidP="004E6C43">
      <w:pPr>
        <w:rPr>
          <w:lang w:val="es-MX"/>
        </w:rPr>
      </w:pPr>
      <w:r>
        <w:rPr>
          <w:lang w:val="es-MX"/>
        </w:rPr>
        <w:t>Cambio de llantas</w:t>
      </w:r>
    </w:p>
    <w:p w14:paraId="21A43DDA" w14:textId="77777777" w:rsidR="00CB78E5" w:rsidRDefault="00D57A77" w:rsidP="004E6C43">
      <w:pPr>
        <w:rPr>
          <w:lang w:val="es-MX"/>
        </w:rPr>
      </w:pPr>
      <w:r>
        <w:rPr>
          <w:lang w:val="es-MX"/>
        </w:rPr>
        <w:t>Afinación</w:t>
      </w:r>
      <w:r w:rsidR="00CB78E5">
        <w:rPr>
          <w:lang w:val="es-MX"/>
        </w:rPr>
        <w:t xml:space="preserve"> mayor</w:t>
      </w:r>
    </w:p>
    <w:p w14:paraId="34E5A857" w14:textId="77777777" w:rsidR="00D57A77" w:rsidRDefault="00D57A77" w:rsidP="004E6C43">
      <w:pPr>
        <w:rPr>
          <w:lang w:val="es-MX"/>
        </w:rPr>
      </w:pPr>
      <w:r>
        <w:rPr>
          <w:lang w:val="es-MX"/>
        </w:rPr>
        <w:t>Liquido para frenos</w:t>
      </w:r>
    </w:p>
    <w:p w14:paraId="6977EAC5" w14:textId="77777777" w:rsidR="004E6C43" w:rsidRDefault="00D57A77" w:rsidP="004E6C43">
      <w:pPr>
        <w:rPr>
          <w:lang w:val="es-MX"/>
        </w:rPr>
      </w:pPr>
      <w:r>
        <w:rPr>
          <w:lang w:val="es-MX"/>
        </w:rPr>
        <w:t>Cambio de balatas</w:t>
      </w:r>
    </w:p>
    <w:p w14:paraId="38766740" w14:textId="77777777" w:rsidR="004E6C43" w:rsidRDefault="004E6C43" w:rsidP="004E6C43">
      <w:pPr>
        <w:rPr>
          <w:lang w:val="es-MX"/>
        </w:rPr>
      </w:pPr>
      <w:r>
        <w:rPr>
          <w:lang w:val="es-MX"/>
        </w:rPr>
        <w:t>M</w:t>
      </w:r>
      <w:r w:rsidRPr="004E6C43">
        <w:rPr>
          <w:lang w:val="es-MX"/>
        </w:rPr>
        <w:t>ande alarmas cuando ya se aproxime el servicio del auto</w:t>
      </w:r>
    </w:p>
    <w:p w14:paraId="3163DA5E" w14:textId="77777777" w:rsidR="00506C66" w:rsidRDefault="00CB78E5" w:rsidP="004E6C43">
      <w:pPr>
        <w:rPr>
          <w:lang w:val="es-MX"/>
        </w:rPr>
      </w:pPr>
      <w:r>
        <w:rPr>
          <w:lang w:val="es-MX"/>
        </w:rPr>
        <w:t>Alineación y Balanceo</w:t>
      </w:r>
    </w:p>
    <w:p w14:paraId="5EBD1300" w14:textId="77777777" w:rsidR="00C03208" w:rsidRPr="00A61EF0" w:rsidRDefault="00C03208" w:rsidP="00C03208">
      <w:pPr>
        <w:pStyle w:val="Heading1"/>
        <w:rPr>
          <w:lang w:val="es-MX"/>
        </w:rPr>
      </w:pPr>
      <w:r>
        <w:rPr>
          <w:lang w:val="es-MX"/>
        </w:rPr>
        <w:t>Otros</w:t>
      </w:r>
    </w:p>
    <w:p w14:paraId="168ED273" w14:textId="77777777" w:rsidR="00506C66" w:rsidRDefault="00506C66" w:rsidP="004E6C43">
      <w:pPr>
        <w:rPr>
          <w:lang w:val="es-MX"/>
        </w:rPr>
      </w:pPr>
    </w:p>
    <w:p w14:paraId="002C4B64" w14:textId="77777777" w:rsidR="00506C66" w:rsidRDefault="00506C66" w:rsidP="004E6C43">
      <w:pPr>
        <w:rPr>
          <w:lang w:val="es-MX"/>
        </w:rPr>
      </w:pPr>
      <w:r>
        <w:rPr>
          <w:lang w:val="es-MX"/>
        </w:rPr>
        <w:t>Encender las luces en las noches.</w:t>
      </w:r>
    </w:p>
    <w:p w14:paraId="3E54E4FD" w14:textId="5246380C" w:rsidR="00506C66" w:rsidRDefault="00506C66" w:rsidP="004E6C43">
      <w:pPr>
        <w:rPr>
          <w:lang w:val="es-MX"/>
        </w:rPr>
      </w:pPr>
      <w:r>
        <w:rPr>
          <w:lang w:val="es-MX"/>
        </w:rPr>
        <w:t>Encender intermitentes cuando el vehículo va despacio</w:t>
      </w:r>
      <w:r w:rsidR="00D76039">
        <w:rPr>
          <w:lang w:val="es-MX"/>
        </w:rPr>
        <w:t>.</w:t>
      </w:r>
    </w:p>
    <w:p w14:paraId="59E19773" w14:textId="77777777" w:rsidR="00AD302A" w:rsidRPr="004E6C43" w:rsidRDefault="00AD302A" w:rsidP="004E6C43">
      <w:pPr>
        <w:rPr>
          <w:lang w:val="es-MX"/>
        </w:rPr>
      </w:pPr>
      <w:r>
        <w:rPr>
          <w:lang w:val="es-MX"/>
        </w:rPr>
        <w:t>Encender o accionar direccionales cuando el carro este dando una vuelta</w:t>
      </w:r>
      <w:bookmarkStart w:id="0" w:name="_GoBack"/>
      <w:bookmarkEnd w:id="0"/>
    </w:p>
    <w:sectPr w:rsidR="00AD302A" w:rsidRPr="004E6C43" w:rsidSect="00AD66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EE22855"/>
    <w:multiLevelType w:val="hybridMultilevel"/>
    <w:tmpl w:val="E104D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CB244F"/>
    <w:rsid w:val="004E6C43"/>
    <w:rsid w:val="00506C66"/>
    <w:rsid w:val="005636FC"/>
    <w:rsid w:val="00A5592B"/>
    <w:rsid w:val="00A61EF0"/>
    <w:rsid w:val="00AD302A"/>
    <w:rsid w:val="00AD661F"/>
    <w:rsid w:val="00C03208"/>
    <w:rsid w:val="00CB244F"/>
    <w:rsid w:val="00CB78E5"/>
    <w:rsid w:val="00D543DE"/>
    <w:rsid w:val="00D57A77"/>
    <w:rsid w:val="00D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4BB23B"/>
  <w15:docId w15:val="{4A313671-7027-4323-8CD0-541DC3DB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44F"/>
  </w:style>
  <w:style w:type="paragraph" w:styleId="Heading1">
    <w:name w:val="heading 1"/>
    <w:basedOn w:val="Normal"/>
    <w:next w:val="Normal"/>
    <w:link w:val="Heading1Char"/>
    <w:uiPriority w:val="9"/>
    <w:qFormat/>
    <w:rsid w:val="00CB244F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44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4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4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4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4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4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4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4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4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B244F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4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B244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B244F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44F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44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4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4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44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44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44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44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CB244F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CB244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B244F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CB244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B24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24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4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44F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CB244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B244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B244F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24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44F"/>
    <w:pPr>
      <w:outlineLvl w:val="9"/>
    </w:pPr>
  </w:style>
  <w:style w:type="paragraph" w:styleId="NoSpacing">
    <w:name w:val="No Spacing"/>
    <w:uiPriority w:val="1"/>
    <w:qFormat/>
    <w:rsid w:val="00CB24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liem.dionice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F9F8E-0C94-4F38-A5F0-631F6AA54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32</TotalTime>
  <Pages>1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Yuliem Dionicet Alavez García</dc:creator>
  <cp:keywords/>
  <cp:lastModifiedBy>Yuliem D. Alavez García</cp:lastModifiedBy>
  <cp:revision>11</cp:revision>
  <dcterms:created xsi:type="dcterms:W3CDTF">2015-03-03T17:06:00Z</dcterms:created>
  <dcterms:modified xsi:type="dcterms:W3CDTF">2015-03-21T14:50:00Z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